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D57" w14:textId="75E609C5" w:rsidR="00BD38EB" w:rsidRDefault="00BD38EB" w:rsidP="00BD38EB">
      <w:pPr>
        <w:pStyle w:val="Tiu"/>
      </w:pPr>
      <w:r>
        <w:t>TỔNG QUAN DỰ ÁN</w:t>
      </w:r>
    </w:p>
    <w:p w14:paraId="498E2C1E" w14:textId="2412C2AD" w:rsidR="00BD38EB" w:rsidRDefault="00BD38EB" w:rsidP="00BD38EB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Mục tiêu:</w:t>
      </w:r>
    </w:p>
    <w:p w14:paraId="624E597C" w14:textId="0F3AA0BA" w:rsidR="004127DD" w:rsidRDefault="004127DD" w:rsidP="00BD38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</w:t>
      </w:r>
      <w:r w:rsidR="00BD38EB">
        <w:rPr>
          <w:rStyle w:val="IntenseEmphasis"/>
          <w:i w:val="0"/>
          <w:iCs w:val="0"/>
          <w:color w:val="auto"/>
        </w:rPr>
        <w:t xml:space="preserve">Triển khai một ứng dụng Java Tomcat lên AWS Cloud. Ứng dụng cần chạy trên cả ba môi trường: dev, test và prod. </w:t>
      </w:r>
    </w:p>
    <w:p w14:paraId="62436377" w14:textId="6849F06D" w:rsidR="00BD38EB" w:rsidRDefault="004127DD" w:rsidP="00BD38EB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Tích hợp Elastic Load Blancer (ELB) để phân phối lương truy cập. Xây dựng  CI/CD để triển khai ứng dụng lên EC2.</w:t>
      </w:r>
    </w:p>
    <w:p w14:paraId="5541F714" w14:textId="4D65446C" w:rsidR="004127DD" w:rsidRDefault="004127DD" w:rsidP="004127DD">
      <w:pPr>
        <w:pStyle w:val="mc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Công nghệ sử dụng</w:t>
      </w:r>
    </w:p>
    <w:p w14:paraId="2264B770" w14:textId="04ADFC9D" w:rsidR="004127DD" w:rsidRDefault="004127DD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Ngôn ngữ: Python</w:t>
      </w:r>
      <w:r w:rsidR="00A62B59">
        <w:rPr>
          <w:rStyle w:val="IntenseEmphasis"/>
          <w:i w:val="0"/>
          <w:iCs w:val="0"/>
          <w:color w:val="auto"/>
        </w:rPr>
        <w:t>.</w:t>
      </w:r>
    </w:p>
    <w:p w14:paraId="62001C52" w14:textId="66B7B726" w:rsidR="004127DD" w:rsidRDefault="004127DD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- Công cụ triển khai: </w:t>
      </w:r>
      <w:r w:rsidR="001B3CD7" w:rsidRPr="001B3CD7">
        <w:t>AWS Cloud Development Kit</w:t>
      </w:r>
      <w:r w:rsidR="001B3CD7">
        <w:t xml:space="preserve"> (CDK).</w:t>
      </w:r>
    </w:p>
    <w:p w14:paraId="748BF474" w14:textId="5F75F1D4" w:rsidR="00A62B59" w:rsidRDefault="00A62B59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- IDE: Pycharm.</w:t>
      </w:r>
    </w:p>
    <w:p w14:paraId="735214B4" w14:textId="081EBBB7" w:rsidR="00A62B59" w:rsidRPr="00BD38EB" w:rsidRDefault="00A62B59" w:rsidP="004127DD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Lưu ý: </w:t>
      </w:r>
    </w:p>
    <w:sectPr w:rsidR="00A62B59" w:rsidRPr="00BD38EB" w:rsidSect="004F64B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600F4"/>
    <w:multiLevelType w:val="multilevel"/>
    <w:tmpl w:val="B11648B8"/>
    <w:lvl w:ilvl="0">
      <w:start w:val="1"/>
      <w:numFmt w:val="decimal"/>
      <w:pStyle w:val="Tiu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1"/>
      <w:suff w:val="space"/>
      <w:lvlText w:val="%2.%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3311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EB"/>
    <w:rsid w:val="001B3CD7"/>
    <w:rsid w:val="002B235D"/>
    <w:rsid w:val="004127DD"/>
    <w:rsid w:val="004F64BA"/>
    <w:rsid w:val="00704280"/>
    <w:rsid w:val="00812AAA"/>
    <w:rsid w:val="00A62B59"/>
    <w:rsid w:val="00BD38EB"/>
    <w:rsid w:val="00D5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10FB"/>
  <w15:chartTrackingRefBased/>
  <w15:docId w15:val="{B28D23AC-F823-4C1C-93AF-92E05E33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5D"/>
    <w:pPr>
      <w:spacing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rsid w:val="002B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D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3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3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Heading1"/>
    <w:autoRedefine/>
    <w:qFormat/>
    <w:rsid w:val="00BD38EB"/>
    <w:pPr>
      <w:numPr>
        <w:numId w:val="1"/>
      </w:numPr>
      <w:spacing w:line="480" w:lineRule="auto"/>
      <w:jc w:val="center"/>
    </w:pPr>
    <w:rPr>
      <w:rFonts w:ascii="Times New Roman" w:hAnsi="Times New Roman" w:cs="Times New Roman"/>
      <w:b/>
      <w:color w:val="auto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c2">
    <w:name w:val="Đề mục 2"/>
    <w:basedOn w:val="Heading3"/>
    <w:autoRedefine/>
    <w:qFormat/>
    <w:rsid w:val="002B235D"/>
    <w:pPr>
      <w:numPr>
        <w:ilvl w:val="2"/>
        <w:numId w:val="1"/>
      </w:numPr>
    </w:pPr>
    <w:rPr>
      <w:rFonts w:ascii="Times New Roman" w:hAnsi="Times New Roman"/>
      <w:i/>
      <w:color w:val="auto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35D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mc3">
    <w:name w:val="Đề mục 3"/>
    <w:basedOn w:val="Heading4"/>
    <w:autoRedefine/>
    <w:qFormat/>
    <w:rsid w:val="002B235D"/>
    <w:pPr>
      <w:numPr>
        <w:ilvl w:val="3"/>
        <w:numId w:val="1"/>
      </w:numPr>
    </w:pPr>
    <w:rPr>
      <w:rFonts w:ascii="Times New Roman" w:hAnsi="Times New Roman" w:cs="Times New Roman"/>
      <w:i w:val="0"/>
      <w:color w:val="auto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35D"/>
    <w:rPr>
      <w:rFonts w:eastAsiaTheme="majorEastAsia" w:cstheme="majorBidi"/>
      <w:i/>
      <w:iCs/>
      <w:color w:val="0F4761" w:themeColor="accent1" w:themeShade="BF"/>
      <w:sz w:val="26"/>
    </w:rPr>
  </w:style>
  <w:style w:type="paragraph" w:customStyle="1" w:styleId="Tnnh">
    <w:name w:val="Tên Ảnh"/>
    <w:basedOn w:val="Normal"/>
    <w:autoRedefine/>
    <w:qFormat/>
    <w:rsid w:val="00704280"/>
    <w:pPr>
      <w:spacing w:before="100"/>
      <w:jc w:val="center"/>
    </w:pPr>
    <w:rPr>
      <w:rFonts w:cs="Times New Roman"/>
      <w:sz w:val="24"/>
      <w:szCs w:val="26"/>
    </w:rPr>
  </w:style>
  <w:style w:type="paragraph" w:customStyle="1" w:styleId="TnBng">
    <w:name w:val="Tên Bảng"/>
    <w:basedOn w:val="Normal"/>
    <w:autoRedefine/>
    <w:qFormat/>
    <w:rsid w:val="00704280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EB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EB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EB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EB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EB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rsid w:val="00BD38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D38EB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BD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EB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rsid w:val="00BD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D3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BD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EB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rsid w:val="00BD38EB"/>
    <w:rPr>
      <w:b/>
      <w:bCs/>
      <w:smallCaps/>
      <w:color w:val="0F4761" w:themeColor="accent1" w:themeShade="BF"/>
      <w:spacing w:val="5"/>
    </w:rPr>
  </w:style>
  <w:style w:type="paragraph" w:customStyle="1" w:styleId="mc1">
    <w:name w:val="Đề mục 1"/>
    <w:basedOn w:val="Normal"/>
    <w:autoRedefine/>
    <w:qFormat/>
    <w:rsid w:val="004127DD"/>
    <w:pPr>
      <w:numPr>
        <w:ilvl w:val="1"/>
        <w:numId w:val="1"/>
      </w:numP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36FC6-09C1-4779-99EE-E30758B0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Quyền Trần</dc:creator>
  <cp:keywords/>
  <dc:description/>
  <cp:lastModifiedBy>Anh Quyền Trần</cp:lastModifiedBy>
  <cp:revision>2</cp:revision>
  <dcterms:created xsi:type="dcterms:W3CDTF">2024-10-20T02:47:00Z</dcterms:created>
  <dcterms:modified xsi:type="dcterms:W3CDTF">2024-10-20T03:24:00Z</dcterms:modified>
</cp:coreProperties>
</file>